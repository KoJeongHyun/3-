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sz w:val="60"/>
          <w:szCs w:val="60"/>
        </w:rPr>
        <w:alias w:val="안건:"/>
        <w:tag w:val=""/>
        <w:id w:val="31158712"/>
        <w:placeholder>
          <w:docPart w:val="C86661E05F954843AF425AF8914022F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179FF" w:rsidRPr="00B179FF" w:rsidRDefault="00E739B3" w:rsidP="00B179FF">
          <w:pPr>
            <w:pStyle w:val="a9"/>
            <w:rPr>
              <w:sz w:val="60"/>
              <w:szCs w:val="60"/>
            </w:rPr>
          </w:pPr>
          <w:r w:rsidRPr="00E739B3">
            <w:rPr>
              <w:sz w:val="60"/>
              <w:szCs w:val="60"/>
            </w:rPr>
            <w:t xml:space="preserve">2019. </w:t>
          </w:r>
          <w:r w:rsidRPr="00E739B3">
            <w:rPr>
              <w:rFonts w:hint="eastAsia"/>
              <w:sz w:val="60"/>
              <w:szCs w:val="60"/>
            </w:rPr>
            <w:t>11</w:t>
          </w:r>
          <w:r w:rsidRPr="00E739B3">
            <w:rPr>
              <w:sz w:val="60"/>
              <w:szCs w:val="60"/>
            </w:rPr>
            <w:t xml:space="preserve">. </w:t>
          </w:r>
          <w:r w:rsidR="00587A52">
            <w:rPr>
              <w:sz w:val="60"/>
              <w:szCs w:val="60"/>
            </w:rPr>
            <w:t>2</w:t>
          </w:r>
          <w:r w:rsidR="00734B7C">
            <w:rPr>
              <w:sz w:val="60"/>
              <w:szCs w:val="60"/>
            </w:rPr>
            <w:t>9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="00734B7C">
            <w:rPr>
              <w:rFonts w:hint="eastAsia"/>
              <w:sz w:val="60"/>
              <w:szCs w:val="60"/>
            </w:rPr>
            <w:t>금</w:t>
          </w:r>
          <w:r w:rsidRPr="00E739B3">
            <w:rPr>
              <w:rFonts w:hint="eastAsia"/>
              <w:sz w:val="60"/>
              <w:szCs w:val="60"/>
            </w:rPr>
            <w:t>요일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Pr="00E739B3">
            <w:rPr>
              <w:rFonts w:hint="eastAsia"/>
              <w:sz w:val="60"/>
              <w:szCs w:val="60"/>
            </w:rPr>
            <w:t>회의록</w:t>
          </w:r>
        </w:p>
      </w:sdtContent>
    </w:sdt>
    <w:p w:rsidR="00B179FF" w:rsidRDefault="00734B7C" w:rsidP="00587A52">
      <w:pPr>
        <w:pStyle w:val="ac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274310" cy="39560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1129_20522269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09" w:rsidRPr="009770B3" w:rsidRDefault="00E739B3" w:rsidP="00E739B3">
      <w:pPr>
        <w:pStyle w:val="ac"/>
        <w:rPr>
          <w:lang w:eastAsia="ko-KR"/>
        </w:rPr>
      </w:pPr>
      <w:r>
        <w:rPr>
          <w:lang w:eastAsia="ko-KR"/>
        </w:rPr>
        <w:t xml:space="preserve">1. </w:t>
      </w:r>
      <w:sdt>
        <w:sdtPr>
          <w:alias w:val="시간 입력:"/>
          <w:tag w:val="시간 입력:"/>
          <w:id w:val="78429720"/>
          <w:placeholder>
            <w:docPart w:val="C5ECAB37545343FFB0BFDB0B5E772E40"/>
          </w:placeholder>
          <w:temporary/>
          <w:showingPlcHdr/>
          <w15:appearance w15:val="hidden"/>
        </w:sdtPr>
        <w:sdtEndPr/>
        <w:sdtContent>
          <w:r w:rsidR="00AF277F" w:rsidRPr="009770B3">
            <w:rPr>
              <w:lang w:val="ko-KR" w:eastAsia="ko-KR" w:bidi="ko-KR"/>
            </w:rPr>
            <w:t>시간</w:t>
          </w:r>
        </w:sdtContent>
      </w:sdt>
      <w:r>
        <w:rPr>
          <w:lang w:eastAsia="ko-KR"/>
        </w:rPr>
        <w:t xml:space="preserve"> :</w:t>
      </w:r>
      <w:r w:rsidRPr="00E739B3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</w:t>
      </w:r>
      <w:r w:rsidR="00734B7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16:52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~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17:</w:t>
      </w:r>
      <w:r w:rsidR="00734B7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24</w:t>
      </w:r>
    </w:p>
    <w:p w:rsidR="00A40F09" w:rsidRPr="009770B3" w:rsidRDefault="00E739B3">
      <w:pPr>
        <w:pStyle w:val="ad"/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F277F" w:rsidRPr="009770B3">
        <w:rPr>
          <w:lang w:val="ko-KR" w:eastAsia="ko-KR" w:bidi="ko-KR"/>
        </w:rPr>
        <w:t xml:space="preserve"> </w:t>
      </w:r>
      <w:r w:rsidR="00734B7C">
        <w:rPr>
          <w:rFonts w:hint="eastAsia"/>
          <w:lang w:val="ko-KR" w:eastAsia="ko-KR" w:bidi="ko-KR"/>
        </w:rPr>
        <w:t>형남공학관</w:t>
      </w:r>
      <w:r w:rsidR="00734B7C">
        <w:rPr>
          <w:rFonts w:hint="eastAsia"/>
          <w:lang w:val="ko-KR" w:eastAsia="ko-KR" w:bidi="ko-KR"/>
        </w:rPr>
        <w:t>4</w:t>
      </w:r>
      <w:r w:rsidR="00734B7C">
        <w:rPr>
          <w:lang w:val="ko-KR" w:eastAsia="ko-KR" w:bidi="ko-KR"/>
        </w:rPr>
        <w:t>24</w:t>
      </w:r>
      <w:r w:rsidR="00734B7C">
        <w:rPr>
          <w:rFonts w:hint="eastAsia"/>
          <w:lang w:val="ko-KR" w:eastAsia="ko-KR" w:bidi="ko-KR"/>
        </w:rPr>
        <w:t>호</w:t>
      </w:r>
    </w:p>
    <w:p w:rsidR="00A40F09" w:rsidRDefault="00E739B3">
      <w:pPr>
        <w:pStyle w:val="ad"/>
        <w:rPr>
          <w:lang w:eastAsia="ko-KR"/>
        </w:rPr>
      </w:pPr>
      <w:r>
        <w:rPr>
          <w:lang w:eastAsia="ko-KR"/>
        </w:rPr>
        <w:t xml:space="preserve">3. </w:t>
      </w:r>
      <w:sdt>
        <w:sdtPr>
          <w:alias w:val="참석자:"/>
          <w:tag w:val="참석자:"/>
          <w:id w:val="-1083216991"/>
          <w:placeholder>
            <w:docPart w:val="D04CFD9AB5BB4F63982E2CA29F62EE3C"/>
          </w:placeholder>
          <w:temporary/>
          <w:showingPlcHdr/>
          <w15:appearance w15:val="hidden"/>
        </w:sdtPr>
        <w:sdtEndPr/>
        <w:sdtContent>
          <w:r w:rsidR="008325FA" w:rsidRPr="009770B3">
            <w:rPr>
              <w:lang w:val="ko-KR" w:eastAsia="ko-KR" w:bidi="ko-KR"/>
            </w:rPr>
            <w:t>참석자</w:t>
          </w:r>
          <w:r w:rsidR="008325FA" w:rsidRPr="009770B3">
            <w:rPr>
              <w:lang w:val="ko-KR" w:eastAsia="ko-KR" w:bidi="ko-KR"/>
            </w:rPr>
            <w:t>:</w:t>
          </w:r>
        </w:sdtContent>
      </w:sdt>
      <w:r w:rsidR="00AF277F" w:rsidRPr="009770B3">
        <w:rPr>
          <w:lang w:val="ko-KR" w:eastAsia="ko-KR" w:bidi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</w:p>
    <w:p w:rsidR="00734B7C" w:rsidRPr="009770B3" w:rsidRDefault="00734B7C">
      <w:pPr>
        <w:pStyle w:val="ad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불참자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고경빈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:rsidR="00E739B3" w:rsidRDefault="00E739B3">
      <w:pPr>
        <w:pStyle w:val="ad"/>
        <w:rPr>
          <w:lang w:eastAsia="ko-KR"/>
        </w:rPr>
      </w:pPr>
    </w:p>
    <w:p w:rsidR="00D26914" w:rsidRDefault="00E739B3" w:rsidP="00E739B3">
      <w:pPr>
        <w:pStyle w:val="ad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E739B3" w:rsidRDefault="00734B7C" w:rsidP="00734B7C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</w:t>
      </w:r>
    </w:p>
    <w:p w:rsidR="00EF4FC2" w:rsidRDefault="00734B7C" w:rsidP="00EF4FC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GAME_CHIPER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야기함을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transNum.cpp, checkData.h, userInput.cpp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GAME_CHIPER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gameplay.h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고경빈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GAME_CHIPER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push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:rsidR="00EF4FC2" w:rsidRDefault="00EF4FC2" w:rsidP="00EF4FC2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게임의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토의</w:t>
      </w:r>
    </w:p>
    <w:p w:rsidR="00EF4FC2" w:rsidRDefault="00EF4FC2" w:rsidP="00EF4FC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지난번에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구성하였음</w:t>
      </w:r>
      <w:r>
        <w:rPr>
          <w:rFonts w:hint="eastAsia"/>
          <w:lang w:eastAsia="ko-KR"/>
        </w:rPr>
        <w:t>.</w:t>
      </w:r>
    </w:p>
    <w:p w:rsidR="00EF4FC2" w:rsidRDefault="00EF4FC2" w:rsidP="00EF4FC2">
      <w:pPr>
        <w:pStyle w:val="ad"/>
        <w:ind w:left="760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235450" cy="2800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C2" w:rsidRDefault="00EF4FC2" w:rsidP="00EF4FC2">
      <w:pPr>
        <w:pStyle w:val="ad"/>
        <w:ind w:left="1440"/>
        <w:rPr>
          <w:lang w:eastAsia="ko-KR"/>
        </w:rPr>
      </w:pPr>
      <w:r>
        <w:rPr>
          <w:rFonts w:hint="eastAsia"/>
          <w:lang w:eastAsia="ko-KR"/>
        </w:rPr>
        <w:t>지난번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Strike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all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구성하였음</w:t>
      </w:r>
      <w:r>
        <w:rPr>
          <w:rFonts w:hint="eastAsia"/>
          <w:lang w:eastAsia="ko-KR"/>
        </w:rPr>
        <w:t>.</w:t>
      </w:r>
    </w:p>
    <w:p w:rsidR="00EF4FC2" w:rsidRDefault="00EF4FC2" w:rsidP="00EF4FC2">
      <w:pPr>
        <w:pStyle w:val="ad"/>
        <w:numPr>
          <w:ilvl w:val="1"/>
          <w:numId w:val="14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bookmarkStart w:id="0" w:name="_GoBack"/>
      <w:bookmarkEnd w:id="0"/>
    </w:p>
    <w:sectPr w:rsidR="00EF4FC2" w:rsidSect="00234C22">
      <w:headerReference w:type="default" r:id="rId9"/>
      <w:footerReference w:type="default" r:id="rId10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7AA" w:rsidRDefault="005517AA">
      <w:pPr>
        <w:spacing w:after="0"/>
      </w:pPr>
      <w:r>
        <w:separator/>
      </w:r>
    </w:p>
  </w:endnote>
  <w:endnote w:type="continuationSeparator" w:id="0">
    <w:p w:rsidR="005517AA" w:rsidRDefault="005517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D26914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7AA" w:rsidRDefault="005517AA">
      <w:pPr>
        <w:spacing w:after="0"/>
      </w:pPr>
      <w:r>
        <w:separator/>
      </w:r>
    </w:p>
  </w:footnote>
  <w:footnote w:type="continuationSeparator" w:id="0">
    <w:p w:rsidR="005517AA" w:rsidRDefault="005517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안건:"/>
      <w:tag w:val="안건:"/>
      <w:id w:val="-42448758"/>
      <w:placeholder>
        <w:docPart w:val="23E065FBCD4B4B23B0B6AA8BB41AF733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:rsidR="00A40F09" w:rsidRDefault="00734B7C">
        <w:pPr>
          <w:pStyle w:val="a9"/>
        </w:pPr>
        <w:r>
          <w:t xml:space="preserve">2019. 11. 29 </w:t>
        </w:r>
        <w:r>
          <w:t>금요일</w:t>
        </w:r>
        <w:r>
          <w:t xml:space="preserve"> </w:t>
        </w:r>
        <w:r>
          <w:t>회의록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736B5"/>
    <w:multiLevelType w:val="hybridMultilevel"/>
    <w:tmpl w:val="1BA6EE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735FA2"/>
    <w:multiLevelType w:val="hybridMultilevel"/>
    <w:tmpl w:val="13924A7C"/>
    <w:lvl w:ilvl="0" w:tplc="6472EA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E76095"/>
    <w:multiLevelType w:val="hybridMultilevel"/>
    <w:tmpl w:val="7A7A1F34"/>
    <w:lvl w:ilvl="0" w:tplc="89EE1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39D447BB"/>
    <w:multiLevelType w:val="hybridMultilevel"/>
    <w:tmpl w:val="2CFE93D0"/>
    <w:lvl w:ilvl="0" w:tplc="1FB25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592281"/>
    <w:multiLevelType w:val="hybridMultilevel"/>
    <w:tmpl w:val="421EC91C"/>
    <w:lvl w:ilvl="0" w:tplc="98FA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B87BA8"/>
    <w:multiLevelType w:val="hybridMultilevel"/>
    <w:tmpl w:val="7DA45F60"/>
    <w:lvl w:ilvl="0" w:tplc="6D446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1"/>
  </w:num>
  <w:num w:numId="14">
    <w:abstractNumId w:val="1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3"/>
    <w:rsid w:val="000B4A87"/>
    <w:rsid w:val="001A7254"/>
    <w:rsid w:val="001A789B"/>
    <w:rsid w:val="00201B9D"/>
    <w:rsid w:val="00234C22"/>
    <w:rsid w:val="002A293B"/>
    <w:rsid w:val="0034533A"/>
    <w:rsid w:val="003657E0"/>
    <w:rsid w:val="003934C1"/>
    <w:rsid w:val="003D5CF1"/>
    <w:rsid w:val="003E1AE9"/>
    <w:rsid w:val="00404FC1"/>
    <w:rsid w:val="004C6273"/>
    <w:rsid w:val="005517AA"/>
    <w:rsid w:val="0057417F"/>
    <w:rsid w:val="00584325"/>
    <w:rsid w:val="00587A52"/>
    <w:rsid w:val="00593633"/>
    <w:rsid w:val="00636B36"/>
    <w:rsid w:val="006D66FE"/>
    <w:rsid w:val="00734B7C"/>
    <w:rsid w:val="00785C64"/>
    <w:rsid w:val="008325FA"/>
    <w:rsid w:val="008C2B0F"/>
    <w:rsid w:val="009519AE"/>
    <w:rsid w:val="00956F7A"/>
    <w:rsid w:val="009770B3"/>
    <w:rsid w:val="009947F6"/>
    <w:rsid w:val="009C4D8C"/>
    <w:rsid w:val="00A403FA"/>
    <w:rsid w:val="00A40F09"/>
    <w:rsid w:val="00AB6532"/>
    <w:rsid w:val="00AE1F87"/>
    <w:rsid w:val="00AE66C1"/>
    <w:rsid w:val="00AF277F"/>
    <w:rsid w:val="00B179FF"/>
    <w:rsid w:val="00D26914"/>
    <w:rsid w:val="00E14AB0"/>
    <w:rsid w:val="00E334F6"/>
    <w:rsid w:val="00E739B3"/>
    <w:rsid w:val="00EC4863"/>
    <w:rsid w:val="00EC702B"/>
    <w:rsid w:val="00EE2E2E"/>
    <w:rsid w:val="00EF4FC2"/>
    <w:rsid w:val="00F10470"/>
    <w:rsid w:val="00F11329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9C788"/>
  <w15:chartTrackingRefBased/>
  <w15:docId w15:val="{A6D5944F-4EFA-4FBD-9FE7-BB2C91D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702B"/>
    <w:rPr>
      <w:rFonts w:eastAsia="맑은 고딕"/>
    </w:rPr>
  </w:style>
  <w:style w:type="paragraph" w:styleId="1">
    <w:name w:val="heading 1"/>
    <w:basedOn w:val="a1"/>
    <w:next w:val="a1"/>
    <w:link w:val="1Char"/>
    <w:uiPriority w:val="2"/>
    <w:qFormat/>
    <w:rsid w:val="00EC702B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EC702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머리글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바닥글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9C4D8C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제목 Char"/>
    <w:basedOn w:val="a2"/>
    <w:link w:val="a9"/>
    <w:uiPriority w:val="1"/>
    <w:rsid w:val="009C4D8C"/>
    <w:rPr>
      <w:rFonts w:eastAsia="맑은 고딕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2"/>
    <w:link w:val="1"/>
    <w:uiPriority w:val="2"/>
    <w:rsid w:val="00EC702B"/>
    <w:rPr>
      <w:rFonts w:eastAsia="맑은 고딕" w:cstheme="majorBidi"/>
      <w:b/>
      <w:szCs w:val="32"/>
    </w:rPr>
  </w:style>
  <w:style w:type="character" w:customStyle="1" w:styleId="2Char">
    <w:name w:val="제목 2 Char"/>
    <w:basedOn w:val="a2"/>
    <w:link w:val="21"/>
    <w:uiPriority w:val="2"/>
    <w:rsid w:val="00EC702B"/>
    <w:rPr>
      <w:rFonts w:eastAsia="맑은 고딕" w:cstheme="majorBidi"/>
      <w:b/>
      <w:szCs w:val="26"/>
    </w:rPr>
  </w:style>
  <w:style w:type="paragraph" w:customStyle="1" w:styleId="ac">
    <w:name w:val="날짜 및 시간"/>
    <w:basedOn w:val="a1"/>
    <w:uiPriority w:val="3"/>
    <w:qFormat/>
    <w:rsid w:val="00EC702B"/>
    <w:pPr>
      <w:spacing w:after="300"/>
      <w:contextualSpacing/>
    </w:pPr>
    <w:rPr>
      <w:lang w:eastAsia="en-US"/>
    </w:rPr>
  </w:style>
  <w:style w:type="paragraph" w:customStyle="1" w:styleId="ad">
    <w:name w:val="안건 정보"/>
    <w:basedOn w:val="a1"/>
    <w:uiPriority w:val="4"/>
    <w:qFormat/>
    <w:rsid w:val="00EC702B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부제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풍선 도움말 텍스트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본문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본문 첫 줄 들여쓰기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본문 들여쓰기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맺음말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날짜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전자 메일 서명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미주 텍스트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각주 텍스트 Char"/>
    <w:basedOn w:val="a2"/>
    <w:link w:val="affa"/>
    <w:uiPriority w:val="99"/>
    <w:semiHidden/>
    <w:rsid w:val="00201B9D"/>
    <w:rPr>
      <w:sz w:val="22"/>
      <w:szCs w:val="20"/>
    </w:rPr>
  </w:style>
  <w:style w:type="table" w:styleId="10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제목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제목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제목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제목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제목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6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5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3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3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1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1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2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styleId="13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5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201B9D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9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각주/미주 머리글 Char"/>
    <w:basedOn w:val="a2"/>
    <w:link w:val="afff9"/>
    <w:uiPriority w:val="99"/>
    <w:semiHidden/>
    <w:rsid w:val="00201B9D"/>
    <w:rPr>
      <w:sz w:val="22"/>
    </w:rPr>
  </w:style>
  <w:style w:type="character" w:styleId="afffa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201B9D"/>
    <w:rPr>
      <w:rFonts w:ascii="Consolas" w:hAnsi="Consolas"/>
      <w:sz w:val="22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인사말 Char"/>
    <w:basedOn w:val="a2"/>
    <w:link w:val="afffd"/>
    <w:uiPriority w:val="99"/>
    <w:semiHidden/>
    <w:rsid w:val="00201B9D"/>
    <w:rPr>
      <w:sz w:val="22"/>
    </w:rPr>
  </w:style>
  <w:style w:type="paragraph" w:styleId="afffe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서명 Char"/>
    <w:basedOn w:val="a2"/>
    <w:link w:val="afffe"/>
    <w:uiPriority w:val="99"/>
    <w:semiHidden/>
    <w:rsid w:val="00201B9D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201B9D"/>
    <w:rPr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affffa">
    <w:name w:val="해결되지 않은 멘션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%20Jeong%20Hyun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6661E05F954843AF425AF8914022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0A4F6-8B19-47ED-ACF3-49028E921C19}"/>
      </w:docPartPr>
      <w:docPartBody>
        <w:p w:rsidR="00212A93" w:rsidRDefault="00040B63">
          <w:pPr>
            <w:pStyle w:val="C86661E05F954843AF425AF8914022F1"/>
          </w:pPr>
          <w:r w:rsidRPr="009770B3">
            <w:rPr>
              <w:lang w:val="ko-KR" w:bidi="ko-KR"/>
            </w:rPr>
            <w:t>안건</w:t>
          </w:r>
        </w:p>
      </w:docPartBody>
    </w:docPart>
    <w:docPart>
      <w:docPartPr>
        <w:name w:val="C5ECAB37545343FFB0BFDB0B5E772E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CEFDC1-9148-4890-8FA1-10B30DAB1450}"/>
      </w:docPartPr>
      <w:docPartBody>
        <w:p w:rsidR="00212A93" w:rsidRDefault="00040B63">
          <w:pPr>
            <w:pStyle w:val="C5ECAB37545343FFB0BFDB0B5E772E40"/>
          </w:pPr>
          <w:r w:rsidRPr="009770B3">
            <w:rPr>
              <w:lang w:val="ko-KR" w:bidi="ko-KR"/>
            </w:rPr>
            <w:t>시간</w:t>
          </w:r>
        </w:p>
      </w:docPartBody>
    </w:docPart>
    <w:docPart>
      <w:docPartPr>
        <w:name w:val="D04CFD9AB5BB4F63982E2CA29F62E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A2E47D-69D9-4210-88BA-774A7656723E}"/>
      </w:docPartPr>
      <w:docPartBody>
        <w:p w:rsidR="00212A93" w:rsidRDefault="00040B63">
          <w:pPr>
            <w:pStyle w:val="D04CFD9AB5BB4F63982E2CA29F62EE3C"/>
          </w:pPr>
          <w:r w:rsidRPr="009770B3">
            <w:rPr>
              <w:lang w:val="ko-KR" w:bidi="ko-KR"/>
            </w:rPr>
            <w:t>참석자:</w:t>
          </w:r>
        </w:p>
      </w:docPartBody>
    </w:docPart>
    <w:docPart>
      <w:docPartPr>
        <w:name w:val="23E065FBCD4B4B23B0B6AA8BB41AF7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041E8A-ED38-4870-A857-3BCAEF086516}"/>
      </w:docPartPr>
      <w:docPartBody>
        <w:p w:rsidR="00212A93" w:rsidRDefault="00040B63">
          <w:pPr>
            <w:pStyle w:val="23E065FBCD4B4B23B0B6AA8BB41AF733"/>
          </w:pPr>
          <w:r>
            <w:rPr>
              <w:lang w:val="ko-KR" w:bidi="ko-KR"/>
            </w:rPr>
            <w:t>시간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3"/>
    <w:rsid w:val="00040B63"/>
    <w:rsid w:val="00212A93"/>
    <w:rsid w:val="0027423B"/>
    <w:rsid w:val="007453DA"/>
    <w:rsid w:val="008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6661E05F954843AF425AF8914022F1">
    <w:name w:val="C86661E05F954843AF425AF8914022F1"/>
    <w:pPr>
      <w:widowControl w:val="0"/>
      <w:wordWrap w:val="0"/>
      <w:autoSpaceDE w:val="0"/>
      <w:autoSpaceDN w:val="0"/>
    </w:pPr>
  </w:style>
  <w:style w:type="paragraph" w:customStyle="1" w:styleId="729457E990FF4BA19B36D22EC2A2D889">
    <w:name w:val="729457E990FF4BA19B36D22EC2A2D889"/>
    <w:pPr>
      <w:widowControl w:val="0"/>
      <w:wordWrap w:val="0"/>
      <w:autoSpaceDE w:val="0"/>
      <w:autoSpaceDN w:val="0"/>
    </w:pPr>
  </w:style>
  <w:style w:type="paragraph" w:customStyle="1" w:styleId="46FFD657173D47A48CEB144B9DDB039B">
    <w:name w:val="46FFD657173D47A48CEB144B9DDB039B"/>
    <w:pPr>
      <w:widowControl w:val="0"/>
      <w:wordWrap w:val="0"/>
      <w:autoSpaceDE w:val="0"/>
      <w:autoSpaceDN w:val="0"/>
    </w:pPr>
  </w:style>
  <w:style w:type="paragraph" w:customStyle="1" w:styleId="C5ECAB37545343FFB0BFDB0B5E772E40">
    <w:name w:val="C5ECAB37545343FFB0BFDB0B5E772E40"/>
    <w:pPr>
      <w:widowControl w:val="0"/>
      <w:wordWrap w:val="0"/>
      <w:autoSpaceDE w:val="0"/>
      <w:autoSpaceDN w:val="0"/>
    </w:pPr>
  </w:style>
  <w:style w:type="paragraph" w:customStyle="1" w:styleId="2D331E0DB51B4D5AACC9A24ED1AF1B23">
    <w:name w:val="2D331E0DB51B4D5AACC9A24ED1AF1B23"/>
    <w:pPr>
      <w:widowControl w:val="0"/>
      <w:wordWrap w:val="0"/>
      <w:autoSpaceDE w:val="0"/>
      <w:autoSpaceDN w:val="0"/>
    </w:pPr>
  </w:style>
  <w:style w:type="paragraph" w:customStyle="1" w:styleId="FE20E1526B7B4B16B7CA0548EB07368E">
    <w:name w:val="FE20E1526B7B4B16B7CA0548EB07368E"/>
    <w:pPr>
      <w:widowControl w:val="0"/>
      <w:wordWrap w:val="0"/>
      <w:autoSpaceDE w:val="0"/>
      <w:autoSpaceDN w:val="0"/>
    </w:pPr>
  </w:style>
  <w:style w:type="paragraph" w:customStyle="1" w:styleId="D04CFD9AB5BB4F63982E2CA29F62EE3C">
    <w:name w:val="D04CFD9AB5BB4F63982E2CA29F62EE3C"/>
    <w:pPr>
      <w:widowControl w:val="0"/>
      <w:wordWrap w:val="0"/>
      <w:autoSpaceDE w:val="0"/>
      <w:autoSpaceDN w:val="0"/>
    </w:pPr>
  </w:style>
  <w:style w:type="paragraph" w:customStyle="1" w:styleId="34C0D19AEF6147C7A2B7C5369F4821CE">
    <w:name w:val="34C0D19AEF6147C7A2B7C5369F4821CE"/>
    <w:pPr>
      <w:widowControl w:val="0"/>
      <w:wordWrap w:val="0"/>
      <w:autoSpaceDE w:val="0"/>
      <w:autoSpaceDN w:val="0"/>
    </w:pPr>
  </w:style>
  <w:style w:type="paragraph" w:customStyle="1" w:styleId="6B92CB62BB8A4F06956F8004F4DD5B3B">
    <w:name w:val="6B92CB62BB8A4F06956F8004F4DD5B3B"/>
    <w:pPr>
      <w:widowControl w:val="0"/>
      <w:wordWrap w:val="0"/>
      <w:autoSpaceDE w:val="0"/>
      <w:autoSpaceDN w:val="0"/>
    </w:pPr>
  </w:style>
  <w:style w:type="paragraph" w:customStyle="1" w:styleId="F1378169E9CC40BE8D9F6ABB42654521">
    <w:name w:val="F1378169E9CC40BE8D9F6ABB42654521"/>
    <w:pPr>
      <w:widowControl w:val="0"/>
      <w:wordWrap w:val="0"/>
      <w:autoSpaceDE w:val="0"/>
      <w:autoSpaceDN w:val="0"/>
    </w:pPr>
  </w:style>
  <w:style w:type="paragraph" w:customStyle="1" w:styleId="8E0AFC67490F4CACAAC40E94DBA200A4">
    <w:name w:val="8E0AFC67490F4CACAAC40E94DBA200A4"/>
    <w:pPr>
      <w:widowControl w:val="0"/>
      <w:wordWrap w:val="0"/>
      <w:autoSpaceDE w:val="0"/>
      <w:autoSpaceDN w:val="0"/>
    </w:pPr>
  </w:style>
  <w:style w:type="paragraph" w:customStyle="1" w:styleId="09198B1044F348F8B2D82DEFF7E9CF9C">
    <w:name w:val="09198B1044F348F8B2D82DEFF7E9CF9C"/>
    <w:pPr>
      <w:widowControl w:val="0"/>
      <w:wordWrap w:val="0"/>
      <w:autoSpaceDE w:val="0"/>
      <w:autoSpaceDN w:val="0"/>
    </w:pPr>
  </w:style>
  <w:style w:type="paragraph" w:customStyle="1" w:styleId="13C0C181EAE14B369C6757C81488D7D6">
    <w:name w:val="13C0C181EAE14B369C6757C81488D7D6"/>
    <w:pPr>
      <w:widowControl w:val="0"/>
      <w:wordWrap w:val="0"/>
      <w:autoSpaceDE w:val="0"/>
      <w:autoSpaceDN w:val="0"/>
    </w:pPr>
  </w:style>
  <w:style w:type="paragraph" w:customStyle="1" w:styleId="596DB3EE9A65462AA3C696277C2CE33A">
    <w:name w:val="596DB3EE9A65462AA3C696277C2CE33A"/>
    <w:pPr>
      <w:widowControl w:val="0"/>
      <w:wordWrap w:val="0"/>
      <w:autoSpaceDE w:val="0"/>
      <w:autoSpaceDN w:val="0"/>
    </w:pPr>
  </w:style>
  <w:style w:type="paragraph" w:customStyle="1" w:styleId="F7194C3592644682A257DB109705C726">
    <w:name w:val="F7194C3592644682A257DB109705C726"/>
    <w:pPr>
      <w:widowControl w:val="0"/>
      <w:wordWrap w:val="0"/>
      <w:autoSpaceDE w:val="0"/>
      <w:autoSpaceDN w:val="0"/>
    </w:pPr>
  </w:style>
  <w:style w:type="paragraph" w:customStyle="1" w:styleId="23E065FBCD4B4B23B0B6AA8BB41AF733">
    <w:name w:val="23E065FBCD4B4B23B0B6AA8BB41AF733"/>
    <w:pPr>
      <w:widowControl w:val="0"/>
      <w:wordWrap w:val="0"/>
      <w:autoSpaceDE w:val="0"/>
      <w:autoSpaceDN w:val="0"/>
    </w:pPr>
  </w:style>
  <w:style w:type="paragraph" w:customStyle="1" w:styleId="699820568CFE4E79B64E2F43F07ACA5E">
    <w:name w:val="699820568CFE4E79B64E2F43F07ACA5E"/>
    <w:pPr>
      <w:widowControl w:val="0"/>
      <w:wordWrap w:val="0"/>
      <w:autoSpaceDE w:val="0"/>
      <w:autoSpaceDN w:val="0"/>
    </w:pPr>
  </w:style>
  <w:style w:type="paragraph" w:customStyle="1" w:styleId="174E3C42CC66436EA1EBFEF3ABE9CB1E">
    <w:name w:val="174E3C42CC66436EA1EBFEF3ABE9CB1E"/>
    <w:pPr>
      <w:widowControl w:val="0"/>
      <w:wordWrap w:val="0"/>
      <w:autoSpaceDE w:val="0"/>
      <w:autoSpaceDN w:val="0"/>
    </w:pPr>
  </w:style>
  <w:style w:type="paragraph" w:customStyle="1" w:styleId="74878EDD592248418E49EE971C04E55F">
    <w:name w:val="74878EDD592248418E49EE971C04E55F"/>
    <w:pPr>
      <w:widowControl w:val="0"/>
      <w:wordWrap w:val="0"/>
      <w:autoSpaceDE w:val="0"/>
      <w:autoSpaceDN w:val="0"/>
    </w:pPr>
  </w:style>
  <w:style w:type="paragraph" w:customStyle="1" w:styleId="DF76E83BBD4B48A5996FA2003B2BC50C">
    <w:name w:val="DF76E83BBD4B48A5996FA2003B2BC50C"/>
    <w:pPr>
      <w:widowControl w:val="0"/>
      <w:wordWrap w:val="0"/>
      <w:autoSpaceDE w:val="0"/>
      <w:autoSpaceDN w:val="0"/>
    </w:pPr>
  </w:style>
  <w:style w:type="paragraph" w:customStyle="1" w:styleId="EA851A9044A347568B73F7878E348CDE">
    <w:name w:val="EA851A9044A347568B73F7878E348CDE"/>
    <w:pPr>
      <w:widowControl w:val="0"/>
      <w:wordWrap w:val="0"/>
      <w:autoSpaceDE w:val="0"/>
      <w:autoSpaceDN w:val="0"/>
    </w:pPr>
  </w:style>
  <w:style w:type="paragraph" w:customStyle="1" w:styleId="4A954E4078094ED4B30D33A928C19A39">
    <w:name w:val="4A954E4078094ED4B30D33A928C19A39"/>
    <w:pPr>
      <w:widowControl w:val="0"/>
      <w:wordWrap w:val="0"/>
      <w:autoSpaceDE w:val="0"/>
      <w:autoSpaceDN w:val="0"/>
    </w:pPr>
  </w:style>
  <w:style w:type="paragraph" w:customStyle="1" w:styleId="E00D84149D7A4831B9ACDCA328FE1CCA">
    <w:name w:val="E00D84149D7A4831B9ACDCA328FE1CCA"/>
    <w:pPr>
      <w:widowControl w:val="0"/>
      <w:wordWrap w:val="0"/>
      <w:autoSpaceDE w:val="0"/>
      <w:autoSpaceDN w:val="0"/>
    </w:pPr>
  </w:style>
  <w:style w:type="paragraph" w:customStyle="1" w:styleId="7054EBEA59A247E18E146E10A3B1D131">
    <w:name w:val="7054EBEA59A247E18E146E10A3B1D131"/>
    <w:pPr>
      <w:widowControl w:val="0"/>
      <w:wordWrap w:val="0"/>
      <w:autoSpaceDE w:val="0"/>
      <w:autoSpaceDN w:val="0"/>
    </w:pPr>
  </w:style>
  <w:style w:type="paragraph" w:customStyle="1" w:styleId="29F6439277BC41B682EFBC469D971BC8">
    <w:name w:val="29F6439277BC41B682EFBC469D971BC8"/>
    <w:pPr>
      <w:widowControl w:val="0"/>
      <w:wordWrap w:val="0"/>
      <w:autoSpaceDE w:val="0"/>
      <w:autoSpaceDN w:val="0"/>
    </w:pPr>
  </w:style>
  <w:style w:type="paragraph" w:customStyle="1" w:styleId="492C671CCD2B408BAA0D77B4D3C17E27">
    <w:name w:val="492C671CCD2B408BAA0D77B4D3C17E27"/>
    <w:pPr>
      <w:widowControl w:val="0"/>
      <w:wordWrap w:val="0"/>
      <w:autoSpaceDE w:val="0"/>
      <w:autoSpaceDN w:val="0"/>
    </w:pPr>
  </w:style>
  <w:style w:type="paragraph" w:customStyle="1" w:styleId="2ED785D428FE4FEF9013EF8A87982267">
    <w:name w:val="2ED785D428FE4FEF9013EF8A87982267"/>
    <w:pPr>
      <w:widowControl w:val="0"/>
      <w:wordWrap w:val="0"/>
      <w:autoSpaceDE w:val="0"/>
      <w:autoSpaceDN w:val="0"/>
    </w:pPr>
  </w:style>
  <w:style w:type="paragraph" w:customStyle="1" w:styleId="DD53164AEDAE40DF94CD3B4431FDE732">
    <w:name w:val="DD53164AEDAE40DF94CD3B4431FDE732"/>
    <w:pPr>
      <w:widowControl w:val="0"/>
      <w:wordWrap w:val="0"/>
      <w:autoSpaceDE w:val="0"/>
      <w:autoSpaceDN w:val="0"/>
    </w:pPr>
  </w:style>
  <w:style w:type="paragraph" w:customStyle="1" w:styleId="8D9AC4AF417F4864B15E470D126B36B1">
    <w:name w:val="8D9AC4AF417F4864B15E470D126B36B1"/>
    <w:pPr>
      <w:widowControl w:val="0"/>
      <w:wordWrap w:val="0"/>
      <w:autoSpaceDE w:val="0"/>
      <w:autoSpaceDN w:val="0"/>
    </w:pPr>
  </w:style>
  <w:style w:type="paragraph" w:customStyle="1" w:styleId="E17562D370354FF880BA4EBC88DC5202">
    <w:name w:val="E17562D370354FF880BA4EBC88DC5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10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2019. 11. 29 금요일 회의록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Jeong Hyun</dc:creator>
  <cp:keywords/>
  <dc:description/>
  <cp:lastModifiedBy>Ko Jeong Hyun</cp:lastModifiedBy>
  <cp:revision>3</cp:revision>
  <dcterms:created xsi:type="dcterms:W3CDTF">2019-11-29T12:04:00Z</dcterms:created>
  <dcterms:modified xsi:type="dcterms:W3CDTF">2019-11-29T12:15:00Z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